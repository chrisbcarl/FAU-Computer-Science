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A6D" w:rsidRPr="00634C1D" w:rsidRDefault="00CA2A6D" w:rsidP="00634C1D">
      <w:pPr>
        <w:pStyle w:val="NoSpacing"/>
        <w:rPr>
          <w:sz w:val="48"/>
          <w:szCs w:val="48"/>
        </w:rPr>
      </w:pPr>
      <w:r w:rsidRPr="00634C1D">
        <w:rPr>
          <w:sz w:val="48"/>
          <w:szCs w:val="48"/>
        </w:rPr>
        <w:t>Name:</w:t>
      </w:r>
      <w:r w:rsidR="00624FAA" w:rsidRPr="00634C1D">
        <w:rPr>
          <w:sz w:val="48"/>
          <w:szCs w:val="48"/>
        </w:rPr>
        <w:t xml:space="preserve"> Christopher Carl</w:t>
      </w:r>
    </w:p>
    <w:p w:rsidR="00CA2A6D" w:rsidRPr="00634C1D" w:rsidRDefault="00CA2A6D" w:rsidP="00634C1D">
      <w:pPr>
        <w:pStyle w:val="NoSpacing"/>
        <w:rPr>
          <w:sz w:val="48"/>
          <w:szCs w:val="48"/>
        </w:rPr>
      </w:pPr>
      <w:r w:rsidRPr="00634C1D">
        <w:rPr>
          <w:sz w:val="48"/>
          <w:szCs w:val="48"/>
        </w:rPr>
        <w:t>Email:</w:t>
      </w:r>
      <w:r w:rsidR="00624FAA" w:rsidRPr="00634C1D">
        <w:rPr>
          <w:sz w:val="48"/>
          <w:szCs w:val="48"/>
        </w:rPr>
        <w:t xml:space="preserve"> </w:t>
      </w:r>
      <w:hyperlink r:id="rId7" w:history="1">
        <w:r w:rsidR="00634C1D" w:rsidRPr="00634C1D">
          <w:rPr>
            <w:rStyle w:val="Hyperlink"/>
            <w:sz w:val="48"/>
            <w:szCs w:val="48"/>
          </w:rPr>
          <w:t>ccarl2@fau.edu</w:t>
        </w:r>
      </w:hyperlink>
      <w:r w:rsidR="00634C1D" w:rsidRPr="00634C1D">
        <w:rPr>
          <w:sz w:val="48"/>
          <w:szCs w:val="48"/>
        </w:rPr>
        <w:t xml:space="preserve"> </w:t>
      </w:r>
    </w:p>
    <w:p w:rsidR="00634C1D" w:rsidRDefault="00634C1D" w:rsidP="00634C1D">
      <w:pPr>
        <w:pStyle w:val="NoSpacing"/>
        <w:rPr>
          <w:sz w:val="48"/>
          <w:szCs w:val="48"/>
        </w:rPr>
      </w:pPr>
      <w:r>
        <w:rPr>
          <w:sz w:val="48"/>
          <w:szCs w:val="48"/>
        </w:rPr>
        <w:t>Date: 16.07.14</w:t>
      </w:r>
    </w:p>
    <w:p w:rsidR="00CA2A6D" w:rsidRPr="00634C1D" w:rsidRDefault="00CA2A6D" w:rsidP="00634C1D">
      <w:pPr>
        <w:pStyle w:val="NoSpacing"/>
        <w:rPr>
          <w:sz w:val="48"/>
          <w:szCs w:val="48"/>
        </w:rPr>
      </w:pPr>
      <w:r w:rsidRPr="00634C1D">
        <w:rPr>
          <w:sz w:val="48"/>
          <w:szCs w:val="48"/>
        </w:rPr>
        <w:t>Z</w:t>
      </w:r>
      <w:r w:rsidR="00634C1D" w:rsidRPr="00634C1D">
        <w:rPr>
          <w:sz w:val="48"/>
          <w:szCs w:val="48"/>
        </w:rPr>
        <w:t xml:space="preserve"> N</w:t>
      </w:r>
      <w:r w:rsidRPr="00634C1D">
        <w:rPr>
          <w:sz w:val="48"/>
          <w:szCs w:val="48"/>
        </w:rPr>
        <w:t>umber:</w:t>
      </w:r>
      <w:r w:rsidR="00624FAA" w:rsidRPr="00634C1D">
        <w:rPr>
          <w:sz w:val="48"/>
          <w:szCs w:val="48"/>
        </w:rPr>
        <w:t xml:space="preserve"> Z23146703</w:t>
      </w:r>
    </w:p>
    <w:p w:rsidR="00DE2DF6" w:rsidRDefault="00DE2DF6" w:rsidP="00634C1D">
      <w:pPr>
        <w:pStyle w:val="NoSpacing"/>
        <w:rPr>
          <w:b/>
        </w:rPr>
      </w:pPr>
    </w:p>
    <w:p w:rsidR="00CA2A6D" w:rsidRPr="00634C1D" w:rsidRDefault="00634C1D" w:rsidP="00634C1D">
      <w:pPr>
        <w:pStyle w:val="NoSpacing"/>
        <w:rPr>
          <w:b/>
        </w:rPr>
      </w:pPr>
      <w:r>
        <w:rPr>
          <w:b/>
        </w:rPr>
        <w:t>LAB TITLE: Title 1</w:t>
      </w:r>
    </w:p>
    <w:p w:rsidR="00CA2A6D" w:rsidRPr="00634C1D" w:rsidRDefault="00CA2A6D" w:rsidP="00634C1D">
      <w:pPr>
        <w:pStyle w:val="NoSpacing"/>
      </w:pPr>
    </w:p>
    <w:p w:rsidR="00CA2A6D" w:rsidRPr="00634C1D" w:rsidRDefault="00634C1D" w:rsidP="00634C1D">
      <w:pPr>
        <w:pStyle w:val="NoSpacing"/>
      </w:pPr>
      <w:r>
        <w:t>Ans:</w:t>
      </w:r>
    </w:p>
    <w:p w:rsidR="00CA2A6D" w:rsidRDefault="00CA2A6D" w:rsidP="00634C1D">
      <w:pPr>
        <w:pStyle w:val="NoSpacing"/>
      </w:pPr>
    </w:p>
    <w:p w:rsidR="008C3155" w:rsidRPr="00130317" w:rsidRDefault="008C3155" w:rsidP="008C3155">
      <w:pPr>
        <w:numPr>
          <w:ilvl w:val="0"/>
          <w:numId w:val="6"/>
        </w:numPr>
        <w:suppressAutoHyphens w:val="0"/>
        <w:spacing w:before="100" w:beforeAutospacing="1" w:after="100" w:afterAutospacing="1"/>
        <w:rPr>
          <w:color w:val="000000"/>
          <w:sz w:val="27"/>
          <w:szCs w:val="27"/>
        </w:rPr>
      </w:pPr>
      <w:r w:rsidRPr="00130317">
        <w:rPr>
          <w:b/>
          <w:bCs/>
          <w:color w:val="000000"/>
          <w:sz w:val="27"/>
          <w:szCs w:val="27"/>
        </w:rPr>
        <w:t>Question 1:</w:t>
      </w:r>
      <w:r w:rsidRPr="00130317">
        <w:rPr>
          <w:color w:val="000000"/>
          <w:sz w:val="27"/>
          <w:szCs w:val="27"/>
        </w:rPr>
        <w:t> Place a breakpoint at the line "int x = 1, y = 1;" and run the program using Debug, Start Debugging. The program stops at the first breakpoint. What are the values of x and y at this point in the program?</w:t>
      </w:r>
    </w:p>
    <w:p w:rsidR="008C3155" w:rsidRPr="008C3155" w:rsidRDefault="008C3155" w:rsidP="008C3155">
      <w:pPr>
        <w:spacing w:after="270"/>
        <w:ind w:left="720"/>
        <w:rPr>
          <w:color w:val="000000"/>
          <w:sz w:val="27"/>
          <w:szCs w:val="27"/>
        </w:rPr>
      </w:pPr>
      <w:r w:rsidRPr="008C3155">
        <w:rPr>
          <w:color w:val="000000"/>
          <w:sz w:val="27"/>
          <w:szCs w:val="27"/>
        </w:rPr>
        <w:tab/>
      </w:r>
      <w:r w:rsidRPr="008C3155">
        <w:rPr>
          <w:color w:val="000000"/>
          <w:sz w:val="27"/>
          <w:szCs w:val="27"/>
        </w:rPr>
        <w:tab/>
        <w:t>x</w:t>
      </w:r>
      <w:r w:rsidRPr="008C3155">
        <w:rPr>
          <w:color w:val="000000"/>
          <w:sz w:val="27"/>
          <w:szCs w:val="27"/>
        </w:rPr>
        <w:tab/>
        <w:t>-858993460</w:t>
      </w:r>
      <w:r w:rsidRPr="008C3155">
        <w:rPr>
          <w:color w:val="000000"/>
          <w:sz w:val="27"/>
          <w:szCs w:val="27"/>
        </w:rPr>
        <w:tab/>
        <w:t>int</w:t>
      </w:r>
    </w:p>
    <w:p w:rsidR="008C3155" w:rsidRPr="00130317" w:rsidRDefault="008C3155" w:rsidP="008C3155">
      <w:pPr>
        <w:spacing w:after="270"/>
        <w:ind w:left="720"/>
        <w:rPr>
          <w:color w:val="000000"/>
          <w:sz w:val="27"/>
          <w:szCs w:val="27"/>
        </w:rPr>
      </w:pPr>
      <w:r w:rsidRPr="008C3155">
        <w:rPr>
          <w:color w:val="000000"/>
          <w:sz w:val="27"/>
          <w:szCs w:val="27"/>
        </w:rPr>
        <w:tab/>
      </w:r>
      <w:r w:rsidRPr="008C3155">
        <w:rPr>
          <w:color w:val="000000"/>
          <w:sz w:val="27"/>
          <w:szCs w:val="27"/>
        </w:rPr>
        <w:tab/>
        <w:t>y</w:t>
      </w:r>
      <w:r w:rsidRPr="008C3155">
        <w:rPr>
          <w:color w:val="000000"/>
          <w:sz w:val="27"/>
          <w:szCs w:val="27"/>
        </w:rPr>
        <w:tab/>
        <w:t>-858993460</w:t>
      </w:r>
      <w:r w:rsidRPr="008C3155">
        <w:rPr>
          <w:color w:val="000000"/>
          <w:sz w:val="27"/>
          <w:szCs w:val="27"/>
        </w:rPr>
        <w:tab/>
        <w:t>int</w:t>
      </w: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0" w:name="question2"/>
      <w:bookmarkEnd w:id="0"/>
      <w:r w:rsidRPr="00130317">
        <w:rPr>
          <w:b/>
          <w:bCs/>
          <w:color w:val="000000"/>
          <w:sz w:val="27"/>
          <w:szCs w:val="27"/>
        </w:rPr>
        <w:t>Question 2:</w:t>
      </w:r>
      <w:r w:rsidRPr="00130317">
        <w:rPr>
          <w:color w:val="000000"/>
          <w:sz w:val="27"/>
          <w:szCs w:val="27"/>
        </w:rPr>
        <w:t> Use the Step Over command once. What now are the values of x and y at this point in the program?</w:t>
      </w:r>
    </w:p>
    <w:p w:rsidR="008C3155" w:rsidRPr="008C3155" w:rsidRDefault="008C3155" w:rsidP="008C3155">
      <w:pPr>
        <w:spacing w:after="270"/>
        <w:ind w:left="720"/>
        <w:rPr>
          <w:color w:val="000000"/>
          <w:sz w:val="27"/>
          <w:szCs w:val="27"/>
        </w:rPr>
      </w:pPr>
      <w:r w:rsidRPr="008C3155">
        <w:rPr>
          <w:color w:val="000000"/>
          <w:sz w:val="27"/>
          <w:szCs w:val="27"/>
        </w:rPr>
        <w:tab/>
      </w:r>
      <w:r w:rsidRPr="008C3155">
        <w:rPr>
          <w:color w:val="000000"/>
          <w:sz w:val="27"/>
          <w:szCs w:val="27"/>
        </w:rPr>
        <w:tab/>
        <w:t>x</w:t>
      </w:r>
      <w:r w:rsidRPr="008C3155">
        <w:rPr>
          <w:color w:val="000000"/>
          <w:sz w:val="27"/>
          <w:szCs w:val="27"/>
        </w:rPr>
        <w:tab/>
      </w:r>
      <w:r>
        <w:rPr>
          <w:color w:val="000000"/>
          <w:sz w:val="27"/>
          <w:szCs w:val="27"/>
        </w:rPr>
        <w:t>1</w:t>
      </w:r>
      <w:r w:rsidRPr="008C3155">
        <w:rPr>
          <w:color w:val="000000"/>
          <w:sz w:val="27"/>
          <w:szCs w:val="27"/>
        </w:rPr>
        <w:tab/>
        <w:t>int</w:t>
      </w:r>
    </w:p>
    <w:p w:rsidR="008C3155" w:rsidRPr="00130317" w:rsidRDefault="008C3155" w:rsidP="008C3155">
      <w:pPr>
        <w:spacing w:after="270"/>
        <w:ind w:left="720"/>
        <w:rPr>
          <w:color w:val="000000"/>
          <w:sz w:val="27"/>
          <w:szCs w:val="27"/>
        </w:rPr>
      </w:pPr>
      <w:r w:rsidRPr="008C3155">
        <w:rPr>
          <w:color w:val="000000"/>
          <w:sz w:val="27"/>
          <w:szCs w:val="27"/>
        </w:rPr>
        <w:tab/>
      </w:r>
      <w:r w:rsidRPr="008C3155">
        <w:rPr>
          <w:color w:val="000000"/>
          <w:sz w:val="27"/>
          <w:szCs w:val="27"/>
        </w:rPr>
        <w:tab/>
        <w:t>y</w:t>
      </w:r>
      <w:r w:rsidRPr="008C3155">
        <w:rPr>
          <w:color w:val="000000"/>
          <w:sz w:val="27"/>
          <w:szCs w:val="27"/>
        </w:rPr>
        <w:tab/>
      </w:r>
      <w:r>
        <w:rPr>
          <w:color w:val="000000"/>
          <w:sz w:val="27"/>
          <w:szCs w:val="27"/>
        </w:rPr>
        <w:t>1</w:t>
      </w:r>
      <w:r w:rsidRPr="008C3155">
        <w:rPr>
          <w:color w:val="000000"/>
          <w:sz w:val="27"/>
          <w:szCs w:val="27"/>
        </w:rPr>
        <w:tab/>
        <w:t>int</w:t>
      </w: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1" w:name="question3"/>
      <w:bookmarkEnd w:id="1"/>
      <w:r w:rsidRPr="00130317">
        <w:rPr>
          <w:b/>
          <w:bCs/>
          <w:color w:val="000000"/>
          <w:sz w:val="27"/>
          <w:szCs w:val="27"/>
        </w:rPr>
        <w:t>Question 3:</w:t>
      </w:r>
      <w:r w:rsidRPr="00130317">
        <w:rPr>
          <w:color w:val="000000"/>
          <w:sz w:val="27"/>
          <w:szCs w:val="27"/>
        </w:rPr>
        <w:t> In your own words, explain why the change in the values of x and y that occurred in Step 2 was not visible at the breakpoint in Step 1.</w:t>
      </w:r>
    </w:p>
    <w:p w:rsidR="008C3155" w:rsidRPr="00130317" w:rsidRDefault="008C3155" w:rsidP="008C3155">
      <w:pPr>
        <w:spacing w:after="270"/>
        <w:ind w:left="720"/>
        <w:rPr>
          <w:color w:val="000000"/>
          <w:sz w:val="27"/>
          <w:szCs w:val="27"/>
        </w:rPr>
      </w:pPr>
      <w:r>
        <w:rPr>
          <w:color w:val="000000"/>
          <w:sz w:val="27"/>
          <w:szCs w:val="27"/>
        </w:rPr>
        <w:t>The breakpoint was placed at the point before the assignment of the integer variables was executed.</w:t>
      </w: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2" w:name="question4"/>
      <w:bookmarkEnd w:id="2"/>
      <w:r w:rsidRPr="00130317">
        <w:rPr>
          <w:b/>
          <w:bCs/>
          <w:color w:val="000000"/>
          <w:sz w:val="27"/>
          <w:szCs w:val="27"/>
        </w:rPr>
        <w:t>Question 4:</w:t>
      </w:r>
      <w:r w:rsidRPr="00130317">
        <w:rPr>
          <w:color w:val="000000"/>
          <w:sz w:val="27"/>
          <w:szCs w:val="27"/>
        </w:rPr>
        <w:t> The yellow arrow should be pointing to the line "pr_message("Hello world!");". Use the Step Into command to enter this function. Explain what you see.</w:t>
      </w:r>
    </w:p>
    <w:p w:rsidR="008C3155" w:rsidRDefault="008C3155" w:rsidP="008C3155">
      <w:pPr>
        <w:spacing w:after="270"/>
        <w:ind w:left="720"/>
        <w:rPr>
          <w:color w:val="000000"/>
          <w:sz w:val="27"/>
          <w:szCs w:val="27"/>
        </w:rPr>
      </w:pPr>
      <w:r>
        <w:rPr>
          <w:color w:val="000000"/>
          <w:sz w:val="27"/>
          <w:szCs w:val="27"/>
        </w:rPr>
        <w:t>I have no idea what I’m seeing. What I think I see is some kind of string-making function that calls other functions that takes a thing surrounded by quotes and stores it as a string object.</w:t>
      </w:r>
    </w:p>
    <w:p w:rsidR="008C3155" w:rsidRDefault="008C3155" w:rsidP="008C3155">
      <w:pPr>
        <w:suppressAutoHyphens w:val="0"/>
        <w:autoSpaceDE w:val="0"/>
        <w:autoSpaceDN w:val="0"/>
        <w:adjustRightInd w:val="0"/>
        <w:ind w:left="72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basic_string(</w:t>
      </w:r>
      <w:r>
        <w:rPr>
          <w:rFonts w:ascii="Consolas" w:hAnsi="Consolas" w:cs="Consolas"/>
          <w:color w:val="0000FF"/>
          <w:sz w:val="19"/>
          <w:szCs w:val="19"/>
          <w:highlight w:val="white"/>
          <w:lang w:eastAsia="en-US"/>
        </w:rPr>
        <w:t>const</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_Elem</w:t>
      </w: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_Ptr</w:t>
      </w:r>
      <w:r>
        <w:rPr>
          <w:rFonts w:ascii="Consolas" w:hAnsi="Consolas" w:cs="Consolas"/>
          <w:color w:val="000000"/>
          <w:sz w:val="19"/>
          <w:szCs w:val="19"/>
          <w:highlight w:val="white"/>
          <w:lang w:eastAsia="en-US"/>
        </w:rPr>
        <w:t>)</w:t>
      </w:r>
    </w:p>
    <w:p w:rsidR="008C3155" w:rsidRDefault="008C3155" w:rsidP="008C3155">
      <w:pPr>
        <w:suppressAutoHyphens w:val="0"/>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 xml:space="preserve">: </w:t>
      </w:r>
      <w:r>
        <w:rPr>
          <w:rFonts w:ascii="Consolas" w:hAnsi="Consolas" w:cs="Consolas"/>
          <w:color w:val="2B91AF"/>
          <w:sz w:val="19"/>
          <w:szCs w:val="19"/>
          <w:highlight w:val="white"/>
          <w:lang w:eastAsia="en-US"/>
        </w:rPr>
        <w:t>_Mybase</w:t>
      </w:r>
      <w:r>
        <w:rPr>
          <w:rFonts w:ascii="Consolas" w:hAnsi="Consolas" w:cs="Consolas"/>
          <w:color w:val="000000"/>
          <w:sz w:val="19"/>
          <w:szCs w:val="19"/>
          <w:highlight w:val="white"/>
          <w:lang w:eastAsia="en-US"/>
        </w:rPr>
        <w:t>()</w:t>
      </w:r>
    </w:p>
    <w:p w:rsidR="008C3155" w:rsidRDefault="008C3155" w:rsidP="008C3155">
      <w:pPr>
        <w:suppressAutoHyphens w:val="0"/>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w:t>
      </w:r>
      <w:r>
        <w:rPr>
          <w:rFonts w:ascii="Consolas" w:hAnsi="Consolas" w:cs="Consolas"/>
          <w:color w:val="000000"/>
          <w:sz w:val="19"/>
          <w:szCs w:val="19"/>
          <w:highlight w:val="white"/>
          <w:lang w:eastAsia="en-US"/>
        </w:rPr>
        <w:tab/>
      </w:r>
      <w:r>
        <w:rPr>
          <w:rFonts w:ascii="Consolas" w:hAnsi="Consolas" w:cs="Consolas"/>
          <w:color w:val="008000"/>
          <w:sz w:val="19"/>
          <w:szCs w:val="19"/>
          <w:highlight w:val="white"/>
          <w:lang w:eastAsia="en-US"/>
        </w:rPr>
        <w:t>// construct from [_Ptr, &lt;null&gt;)</w:t>
      </w:r>
    </w:p>
    <w:p w:rsidR="008C3155" w:rsidRDefault="008C3155" w:rsidP="008C3155">
      <w:pPr>
        <w:suppressAutoHyphens w:val="0"/>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_Tidy();</w:t>
      </w:r>
    </w:p>
    <w:p w:rsidR="008C3155" w:rsidRDefault="008C3155" w:rsidP="008C3155">
      <w:pPr>
        <w:suppressAutoHyphens w:val="0"/>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assign(</w:t>
      </w:r>
      <w:r>
        <w:rPr>
          <w:rFonts w:ascii="Consolas" w:hAnsi="Consolas" w:cs="Consolas"/>
          <w:color w:val="808080"/>
          <w:sz w:val="19"/>
          <w:szCs w:val="19"/>
          <w:highlight w:val="white"/>
          <w:lang w:eastAsia="en-US"/>
        </w:rPr>
        <w:t>_Ptr</w:t>
      </w:r>
      <w:r>
        <w:rPr>
          <w:rFonts w:ascii="Consolas" w:hAnsi="Consolas" w:cs="Consolas"/>
          <w:color w:val="000000"/>
          <w:sz w:val="19"/>
          <w:szCs w:val="19"/>
          <w:highlight w:val="white"/>
          <w:lang w:eastAsia="en-US"/>
        </w:rPr>
        <w:t>);</w:t>
      </w:r>
    </w:p>
    <w:p w:rsidR="008C3155" w:rsidRDefault="008C3155" w:rsidP="008C3155">
      <w:pPr>
        <w:spacing w:after="270"/>
        <w:ind w:left="720"/>
        <w:rPr>
          <w:color w:val="000000"/>
          <w:sz w:val="27"/>
          <w:szCs w:val="27"/>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t>}</w:t>
      </w:r>
    </w:p>
    <w:p w:rsidR="008C3155" w:rsidRPr="00130317" w:rsidRDefault="008C3155" w:rsidP="008C3155">
      <w:pPr>
        <w:spacing w:after="270"/>
        <w:ind w:left="720"/>
        <w:rPr>
          <w:color w:val="000000"/>
          <w:sz w:val="27"/>
          <w:szCs w:val="27"/>
        </w:rPr>
      </w:pP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3" w:name="question5"/>
      <w:bookmarkEnd w:id="3"/>
      <w:r w:rsidRPr="00130317">
        <w:rPr>
          <w:b/>
          <w:bCs/>
          <w:color w:val="000000"/>
          <w:sz w:val="27"/>
          <w:szCs w:val="27"/>
        </w:rPr>
        <w:lastRenderedPageBreak/>
        <w:t>Question 5:</w:t>
      </w:r>
      <w:r w:rsidRPr="00130317">
        <w:rPr>
          <w:color w:val="000000"/>
          <w:sz w:val="27"/>
          <w:szCs w:val="27"/>
        </w:rPr>
        <w:t> Now use the Step Out command to return to "pr_message("Hello world!");". What is the command you used for this action?</w:t>
      </w:r>
    </w:p>
    <w:p w:rsidR="008C3155" w:rsidRPr="00130317" w:rsidRDefault="008C3155" w:rsidP="008C3155">
      <w:pPr>
        <w:spacing w:after="270"/>
        <w:ind w:left="720"/>
        <w:rPr>
          <w:color w:val="000000"/>
          <w:sz w:val="27"/>
          <w:szCs w:val="27"/>
        </w:rPr>
      </w:pPr>
      <w:r>
        <w:rPr>
          <w:color w:val="000000"/>
          <w:sz w:val="27"/>
          <w:szCs w:val="27"/>
        </w:rPr>
        <w:t>Shift+F11</w:t>
      </w: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4" w:name="question6"/>
      <w:bookmarkEnd w:id="4"/>
      <w:r w:rsidRPr="00130317">
        <w:rPr>
          <w:b/>
          <w:bCs/>
          <w:color w:val="000000"/>
          <w:sz w:val="27"/>
          <w:szCs w:val="27"/>
        </w:rPr>
        <w:t>Question 6:</w:t>
      </w:r>
      <w:r w:rsidRPr="00130317">
        <w:rPr>
          <w:color w:val="000000"/>
          <w:sz w:val="27"/>
          <w:szCs w:val="27"/>
        </w:rPr>
        <w:t> Now in the main function, place a breakpoint on the line "x = y / x;". Keep an eye on the window as you continously use the Step Over command until you reach this breakpoint. What line in the program sets the denominator to cause the divide-by-zero error?</w:t>
      </w:r>
    </w:p>
    <w:p w:rsidR="008C3155" w:rsidRPr="00130317" w:rsidRDefault="008C3155" w:rsidP="008C3155">
      <w:pPr>
        <w:spacing w:after="270"/>
        <w:ind w:left="720"/>
        <w:rPr>
          <w:color w:val="000000"/>
          <w:sz w:val="27"/>
          <w:szCs w:val="27"/>
        </w:rPr>
      </w:pPr>
      <w:r>
        <w:rPr>
          <w:color w:val="000000"/>
          <w:sz w:val="27"/>
          <w:szCs w:val="27"/>
        </w:rPr>
        <w:t>Line 14 sets the denominator to zero by decrementing the int x.</w:t>
      </w:r>
    </w:p>
    <w:p w:rsidR="008C3155" w:rsidRPr="00130317" w:rsidRDefault="008C3155" w:rsidP="008C3155">
      <w:pPr>
        <w:numPr>
          <w:ilvl w:val="0"/>
          <w:numId w:val="6"/>
        </w:numPr>
        <w:suppressAutoHyphens w:val="0"/>
        <w:spacing w:before="100" w:beforeAutospacing="1" w:after="100" w:afterAutospacing="1"/>
        <w:rPr>
          <w:color w:val="000000"/>
          <w:sz w:val="27"/>
          <w:szCs w:val="27"/>
        </w:rPr>
      </w:pPr>
      <w:bookmarkStart w:id="5" w:name="question7"/>
      <w:bookmarkEnd w:id="5"/>
      <w:r w:rsidRPr="00130317">
        <w:rPr>
          <w:b/>
          <w:bCs/>
          <w:color w:val="000000"/>
          <w:sz w:val="27"/>
          <w:szCs w:val="27"/>
        </w:rPr>
        <w:t>Question 7:</w:t>
      </w:r>
      <w:r w:rsidRPr="00130317">
        <w:rPr>
          <w:color w:val="000000"/>
          <w:sz w:val="27"/>
          <w:szCs w:val="27"/>
        </w:rPr>
        <w:t> Based on your answer in Question 6, correct the code to allow the program to run to completion.</w:t>
      </w:r>
    </w:p>
    <w:p w:rsidR="007C3B86" w:rsidRPr="00634C1D" w:rsidRDefault="00B95EDF" w:rsidP="00281781">
      <w:pPr>
        <w:pStyle w:val="NoSpacing"/>
        <w:ind w:left="720"/>
      </w:pPr>
      <w:r>
        <w:t>Literally anything but executing Line 14, or Line 15, or line 20 without modifying --x to anything else but that.</w:t>
      </w:r>
      <w:bookmarkStart w:id="6" w:name="_GoBack"/>
      <w:bookmarkEnd w:id="6"/>
    </w:p>
    <w:sectPr w:rsidR="007C3B86" w:rsidRPr="00634C1D" w:rsidSect="007C3B86">
      <w:headerReference w:type="default" r:id="rId8"/>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DF6" w:rsidRDefault="00DE2DF6">
      <w:r>
        <w:separator/>
      </w:r>
    </w:p>
  </w:endnote>
  <w:endnote w:type="continuationSeparator" w:id="0">
    <w:p w:rsidR="00DE2DF6" w:rsidRDefault="00DE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DF6" w:rsidRDefault="00DE2DF6">
      <w:r>
        <w:separator/>
      </w:r>
    </w:p>
  </w:footnote>
  <w:footnote w:type="continuationSeparator" w:id="0">
    <w:p w:rsidR="00DE2DF6" w:rsidRDefault="00DE2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09F" w:rsidRDefault="0001209F">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281781" w:rsidRPr="00281781">
      <w:rPr>
        <w:b/>
        <w:noProof/>
      </w:rPr>
      <w:t>2</w:t>
    </w:r>
    <w:r>
      <w:fldChar w:fldCharType="end"/>
    </w:r>
  </w:p>
  <w:p w:rsidR="0001209F" w:rsidRDefault="00012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A63"/>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A7993"/>
    <w:multiLevelType w:val="hybridMultilevel"/>
    <w:tmpl w:val="B660224C"/>
    <w:lvl w:ilvl="0" w:tplc="04626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6377B"/>
    <w:multiLevelType w:val="hybridMultilevel"/>
    <w:tmpl w:val="75B88908"/>
    <w:lvl w:ilvl="0" w:tplc="4D10D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636A8"/>
    <w:multiLevelType w:val="multilevel"/>
    <w:tmpl w:val="0070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B5AEC"/>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04D04"/>
    <w:multiLevelType w:val="hybridMultilevel"/>
    <w:tmpl w:val="9BE2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F6"/>
    <w:rsid w:val="0001209F"/>
    <w:rsid w:val="001D7110"/>
    <w:rsid w:val="00236CDB"/>
    <w:rsid w:val="00275EC5"/>
    <w:rsid w:val="00281781"/>
    <w:rsid w:val="00303BD4"/>
    <w:rsid w:val="00336A98"/>
    <w:rsid w:val="003B5DCA"/>
    <w:rsid w:val="003E0E90"/>
    <w:rsid w:val="004631E3"/>
    <w:rsid w:val="004A3AD1"/>
    <w:rsid w:val="00533CAE"/>
    <w:rsid w:val="005E170F"/>
    <w:rsid w:val="00624FAA"/>
    <w:rsid w:val="00634C1D"/>
    <w:rsid w:val="00670EFC"/>
    <w:rsid w:val="006B6A7A"/>
    <w:rsid w:val="007C3B86"/>
    <w:rsid w:val="00815163"/>
    <w:rsid w:val="008C3155"/>
    <w:rsid w:val="00AE5303"/>
    <w:rsid w:val="00B46916"/>
    <w:rsid w:val="00B95EDF"/>
    <w:rsid w:val="00BB5DD8"/>
    <w:rsid w:val="00BE40CE"/>
    <w:rsid w:val="00C06EE8"/>
    <w:rsid w:val="00CA2A6D"/>
    <w:rsid w:val="00CF40D1"/>
    <w:rsid w:val="00DB719B"/>
    <w:rsid w:val="00DE2DF6"/>
    <w:rsid w:val="00EB7D27"/>
    <w:rsid w:val="00EC06A1"/>
    <w:rsid w:val="00F2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A8C56D-9526-455C-BC8E-97DCFAC6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B86"/>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3B86"/>
    <w:pPr>
      <w:tabs>
        <w:tab w:val="center" w:pos="4680"/>
        <w:tab w:val="right" w:pos="9360"/>
      </w:tabs>
    </w:pPr>
  </w:style>
  <w:style w:type="character" w:customStyle="1" w:styleId="HeaderChar">
    <w:name w:val="Header Char"/>
    <w:link w:val="Header"/>
    <w:locked/>
    <w:rsid w:val="007C3B86"/>
    <w:rPr>
      <w:sz w:val="24"/>
      <w:szCs w:val="24"/>
      <w:lang w:val="en-US" w:eastAsia="ar-SA" w:bidi="ar-SA"/>
    </w:rPr>
  </w:style>
  <w:style w:type="paragraph" w:styleId="ListParagraph">
    <w:name w:val="List Paragraph"/>
    <w:basedOn w:val="Normal"/>
    <w:uiPriority w:val="99"/>
    <w:qFormat/>
    <w:rsid w:val="007C3B86"/>
    <w:pPr>
      <w:ind w:left="720"/>
      <w:contextualSpacing/>
    </w:pPr>
  </w:style>
  <w:style w:type="character" w:styleId="Hyperlink">
    <w:name w:val="Hyperlink"/>
    <w:rsid w:val="00624FAA"/>
    <w:rPr>
      <w:color w:val="0563C1"/>
      <w:u w:val="single"/>
    </w:rPr>
  </w:style>
  <w:style w:type="paragraph" w:styleId="NoSpacing">
    <w:name w:val="No Spacing"/>
    <w:uiPriority w:val="1"/>
    <w:qFormat/>
    <w:rsid w:val="00634C1D"/>
    <w:pPr>
      <w:suppressAutoHyphens/>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30302">
      <w:bodyDiv w:val="1"/>
      <w:marLeft w:val="0"/>
      <w:marRight w:val="0"/>
      <w:marTop w:val="0"/>
      <w:marBottom w:val="0"/>
      <w:divBdr>
        <w:top w:val="none" w:sz="0" w:space="0" w:color="auto"/>
        <w:left w:val="none" w:sz="0" w:space="0" w:color="auto"/>
        <w:bottom w:val="none" w:sz="0" w:space="0" w:color="auto"/>
        <w:right w:val="none" w:sz="0" w:space="0" w:color="auto"/>
      </w:divBdr>
    </w:div>
    <w:div w:id="19685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arl2@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4C57CDB9</Template>
  <TotalTime>16</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FAU</Company>
  <LinksUpToDate>false</LinksUpToDate>
  <CharactersWithSpaces>1939</CharactersWithSpaces>
  <SharedDoc>false</SharedDoc>
  <HLinks>
    <vt:vector size="6" baseType="variant">
      <vt:variant>
        <vt:i4>6750239</vt:i4>
      </vt:variant>
      <vt:variant>
        <vt:i4>0</vt:i4>
      </vt:variant>
      <vt:variant>
        <vt:i4>0</vt:i4>
      </vt:variant>
      <vt:variant>
        <vt:i4>5</vt:i4>
      </vt:variant>
      <vt:variant>
        <vt:lpwstr>mailto:ccarl2@fau.edu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FAU</dc:creator>
  <cp:keywords/>
  <cp:lastModifiedBy>FAU</cp:lastModifiedBy>
  <cp:revision>5</cp:revision>
  <cp:lastPrinted>2016-06-15T01:10:00Z</cp:lastPrinted>
  <dcterms:created xsi:type="dcterms:W3CDTF">2016-06-14T23:01:00Z</dcterms:created>
  <dcterms:modified xsi:type="dcterms:W3CDTF">2016-06-15T01:11:00Z</dcterms:modified>
</cp:coreProperties>
</file>