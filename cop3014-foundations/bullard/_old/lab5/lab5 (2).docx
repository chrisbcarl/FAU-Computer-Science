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Name:</w:t>
      </w:r>
      <w:r w:rsidR="00624FAA" w:rsidRPr="00634C1D">
        <w:rPr>
          <w:sz w:val="48"/>
          <w:szCs w:val="48"/>
        </w:rPr>
        <w:t xml:space="preserve"> Christopher Carl</w:t>
      </w:r>
    </w:p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Email:</w:t>
      </w:r>
      <w:r w:rsidR="00624FAA" w:rsidRPr="00634C1D">
        <w:rPr>
          <w:sz w:val="48"/>
          <w:szCs w:val="48"/>
        </w:rPr>
        <w:t xml:space="preserve"> </w:t>
      </w:r>
      <w:hyperlink r:id="rId7" w:history="1">
        <w:r w:rsidR="00634C1D" w:rsidRPr="00634C1D">
          <w:rPr>
            <w:rStyle w:val="Hyperlink"/>
            <w:sz w:val="48"/>
            <w:szCs w:val="48"/>
          </w:rPr>
          <w:t>ccarl2@fau.edu</w:t>
        </w:r>
      </w:hyperlink>
      <w:r w:rsidR="00634C1D" w:rsidRPr="00634C1D">
        <w:rPr>
          <w:sz w:val="48"/>
          <w:szCs w:val="48"/>
        </w:rPr>
        <w:t xml:space="preserve"> </w:t>
      </w:r>
    </w:p>
    <w:p w:rsidR="00634C1D" w:rsidRDefault="00634C1D" w:rsidP="00634C1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Date: 16.07.14</w:t>
      </w:r>
    </w:p>
    <w:p w:rsidR="00CA2A6D" w:rsidRPr="00634C1D" w:rsidRDefault="00CA2A6D" w:rsidP="00634C1D">
      <w:pPr>
        <w:pStyle w:val="NoSpacing"/>
        <w:rPr>
          <w:sz w:val="48"/>
          <w:szCs w:val="48"/>
        </w:rPr>
      </w:pPr>
      <w:r w:rsidRPr="00634C1D">
        <w:rPr>
          <w:sz w:val="48"/>
          <w:szCs w:val="48"/>
        </w:rPr>
        <w:t>Z</w:t>
      </w:r>
      <w:r w:rsidR="00634C1D" w:rsidRPr="00634C1D">
        <w:rPr>
          <w:sz w:val="48"/>
          <w:szCs w:val="48"/>
        </w:rPr>
        <w:t xml:space="preserve"> N</w:t>
      </w:r>
      <w:r w:rsidRPr="00634C1D">
        <w:rPr>
          <w:sz w:val="48"/>
          <w:szCs w:val="48"/>
        </w:rPr>
        <w:t>umber:</w:t>
      </w:r>
      <w:r w:rsidR="00624FAA" w:rsidRPr="00634C1D">
        <w:rPr>
          <w:sz w:val="48"/>
          <w:szCs w:val="48"/>
        </w:rPr>
        <w:t xml:space="preserve"> Z23146703</w:t>
      </w:r>
    </w:p>
    <w:p w:rsidR="00DE2DF6" w:rsidRDefault="00DE2DF6" w:rsidP="00634C1D">
      <w:pPr>
        <w:pStyle w:val="NoSpacing"/>
        <w:rPr>
          <w:b/>
        </w:rPr>
      </w:pPr>
    </w:p>
    <w:p w:rsidR="00CA2A6D" w:rsidRPr="00634C1D" w:rsidRDefault="00634C1D" w:rsidP="00634C1D">
      <w:pPr>
        <w:pStyle w:val="NoSpacing"/>
        <w:rPr>
          <w:b/>
        </w:rPr>
      </w:pPr>
      <w:bookmarkStart w:id="0" w:name="_GoBack"/>
      <w:bookmarkEnd w:id="0"/>
      <w:r>
        <w:rPr>
          <w:b/>
        </w:rPr>
        <w:t>LAB TITLE: Title 1</w:t>
      </w:r>
    </w:p>
    <w:p w:rsidR="00CA2A6D" w:rsidRPr="00634C1D" w:rsidRDefault="00CA2A6D" w:rsidP="00634C1D">
      <w:pPr>
        <w:pStyle w:val="NoSpacing"/>
      </w:pPr>
    </w:p>
    <w:p w:rsidR="00CA2A6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CA2A6D" w:rsidRDefault="00CA2A6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3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7C3B86" w:rsidRPr="00634C1D" w:rsidRDefault="007C3B86" w:rsidP="00634C1D">
      <w:pPr>
        <w:pStyle w:val="NoSpacing"/>
      </w:pPr>
    </w:p>
    <w:p w:rsidR="00CA2A6D" w:rsidRPr="00634C1D" w:rsidRDefault="00CA2A6D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634C1D" w:rsidRDefault="00634C1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4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CA2A6D" w:rsidRPr="00634C1D" w:rsidRDefault="00CA2A6D" w:rsidP="00634C1D">
      <w:pPr>
        <w:pStyle w:val="NoSpacing"/>
      </w:pPr>
    </w:p>
    <w:p w:rsidR="007C3B86" w:rsidRPr="00634C1D" w:rsidRDefault="007C3B86" w:rsidP="00634C1D">
      <w:pPr>
        <w:pStyle w:val="NoSpacing"/>
      </w:pPr>
    </w:p>
    <w:p w:rsidR="00634C1D" w:rsidRPr="00634C1D" w:rsidRDefault="00634C1D" w:rsidP="00634C1D">
      <w:pPr>
        <w:pStyle w:val="NoSpacing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LAB TITLE: Title 1</w:t>
      </w:r>
    </w:p>
    <w:p w:rsidR="00634C1D" w:rsidRPr="00634C1D" w:rsidRDefault="00634C1D" w:rsidP="00634C1D">
      <w:pPr>
        <w:pStyle w:val="NoSpacing"/>
      </w:pPr>
    </w:p>
    <w:p w:rsidR="00634C1D" w:rsidRPr="00634C1D" w:rsidRDefault="00634C1D" w:rsidP="00634C1D">
      <w:pPr>
        <w:pStyle w:val="NoSpacing"/>
      </w:pPr>
      <w:proofErr w:type="spellStart"/>
      <w:r>
        <w:t>Ans</w:t>
      </w:r>
      <w:proofErr w:type="spellEnd"/>
      <w:r>
        <w:t>:</w:t>
      </w:r>
    </w:p>
    <w:p w:rsidR="00634C1D" w:rsidRDefault="00634C1D" w:rsidP="00634C1D">
      <w:pPr>
        <w:pStyle w:val="NoSpacing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ind w:left="720"/>
      </w:pPr>
    </w:p>
    <w:p w:rsidR="00634C1D" w:rsidRDefault="00634C1D" w:rsidP="00634C1D">
      <w:pPr>
        <w:pStyle w:val="NoSpacing"/>
        <w:numPr>
          <w:ilvl w:val="0"/>
          <w:numId w:val="5"/>
        </w:numPr>
      </w:pPr>
      <w:proofErr w:type="spellStart"/>
      <w:r>
        <w:t>Asdfasdfasdfasdfasdf</w:t>
      </w:r>
      <w:proofErr w:type="spellEnd"/>
    </w:p>
    <w:p w:rsidR="00634C1D" w:rsidRDefault="00634C1D" w:rsidP="00634C1D">
      <w:pPr>
        <w:pStyle w:val="NoSpacing"/>
        <w:ind w:left="720"/>
      </w:pPr>
    </w:p>
    <w:p w:rsidR="00634C1D" w:rsidRPr="00634C1D" w:rsidRDefault="00634C1D" w:rsidP="00634C1D">
      <w:pPr>
        <w:pStyle w:val="NoSpacing"/>
        <w:ind w:left="720"/>
      </w:pPr>
    </w:p>
    <w:p w:rsidR="00CA2A6D" w:rsidRPr="00634C1D" w:rsidRDefault="00CA2A6D" w:rsidP="00634C1D">
      <w:pPr>
        <w:pStyle w:val="NoSpacing"/>
      </w:pPr>
    </w:p>
    <w:sectPr w:rsidR="00CA2A6D" w:rsidRPr="00634C1D" w:rsidSect="007C3B86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DF6" w:rsidRDefault="00DE2DF6">
      <w:r>
        <w:separator/>
      </w:r>
    </w:p>
  </w:endnote>
  <w:endnote w:type="continuationSeparator" w:id="0">
    <w:p w:rsidR="00DE2DF6" w:rsidRDefault="00DE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DF6" w:rsidRDefault="00DE2DF6">
      <w:r>
        <w:separator/>
      </w:r>
    </w:p>
  </w:footnote>
  <w:footnote w:type="continuationSeparator" w:id="0">
    <w:p w:rsidR="00DE2DF6" w:rsidRDefault="00DE2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09F" w:rsidRDefault="0001209F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E2DF6" w:rsidRPr="00DE2DF6">
      <w:rPr>
        <w:b/>
        <w:noProof/>
      </w:rPr>
      <w:t>3</w:t>
    </w:r>
    <w:r>
      <w:fldChar w:fldCharType="end"/>
    </w:r>
  </w:p>
  <w:p w:rsidR="0001209F" w:rsidRDefault="000120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A63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7993"/>
    <w:multiLevelType w:val="hybridMultilevel"/>
    <w:tmpl w:val="B660224C"/>
    <w:lvl w:ilvl="0" w:tplc="04626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6377B"/>
    <w:multiLevelType w:val="hybridMultilevel"/>
    <w:tmpl w:val="75B88908"/>
    <w:lvl w:ilvl="0" w:tplc="4D10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B5AEC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4D04"/>
    <w:multiLevelType w:val="hybridMultilevel"/>
    <w:tmpl w:val="9BE2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F6"/>
    <w:rsid w:val="0001209F"/>
    <w:rsid w:val="001D7110"/>
    <w:rsid w:val="00236CDB"/>
    <w:rsid w:val="00275EC5"/>
    <w:rsid w:val="00303BD4"/>
    <w:rsid w:val="00336A98"/>
    <w:rsid w:val="003B5DCA"/>
    <w:rsid w:val="003E0E90"/>
    <w:rsid w:val="004631E3"/>
    <w:rsid w:val="004A3AD1"/>
    <w:rsid w:val="00533CAE"/>
    <w:rsid w:val="005E170F"/>
    <w:rsid w:val="00624FAA"/>
    <w:rsid w:val="00634C1D"/>
    <w:rsid w:val="00670EFC"/>
    <w:rsid w:val="006B6A7A"/>
    <w:rsid w:val="007C3B86"/>
    <w:rsid w:val="00815163"/>
    <w:rsid w:val="00AE5303"/>
    <w:rsid w:val="00B46916"/>
    <w:rsid w:val="00BB5DD8"/>
    <w:rsid w:val="00BE40CE"/>
    <w:rsid w:val="00CA2A6D"/>
    <w:rsid w:val="00CF40D1"/>
    <w:rsid w:val="00DB719B"/>
    <w:rsid w:val="00DE2DF6"/>
    <w:rsid w:val="00EB7D27"/>
    <w:rsid w:val="00EC06A1"/>
    <w:rsid w:val="00F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8C56D-9526-455C-BC8E-97DCFAC6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B8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3B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7C3B86"/>
    <w:rPr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7C3B86"/>
    <w:pPr>
      <w:ind w:left="720"/>
      <w:contextualSpacing/>
    </w:pPr>
  </w:style>
  <w:style w:type="character" w:styleId="Hyperlink">
    <w:name w:val="Hyperlink"/>
    <w:rsid w:val="00624FAA"/>
    <w:rPr>
      <w:color w:val="0563C1"/>
      <w:u w:val="single"/>
    </w:rPr>
  </w:style>
  <w:style w:type="paragraph" w:styleId="NoSpacing">
    <w:name w:val="No Spacing"/>
    <w:uiPriority w:val="1"/>
    <w:qFormat/>
    <w:rsid w:val="00634C1D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carl2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ngvault01.eng.fau.edu\ccarl2$\profile_documents\My%20Documents\_sync_to_cloud\foundations\lab3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3</Pages>
  <Words>85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FAU</Company>
  <LinksUpToDate>false</LinksUpToDate>
  <CharactersWithSpaces>807</CharactersWithSpaces>
  <SharedDoc>false</SharedDoc>
  <HLinks>
    <vt:vector size="6" baseType="variant">
      <vt:variant>
        <vt:i4>6750239</vt:i4>
      </vt:variant>
      <vt:variant>
        <vt:i4>0</vt:i4>
      </vt:variant>
      <vt:variant>
        <vt:i4>0</vt:i4>
      </vt:variant>
      <vt:variant>
        <vt:i4>5</vt:i4>
      </vt:variant>
      <vt:variant>
        <vt:lpwstr>mailto:ccarl2@fau.edu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FAU</dc:creator>
  <cp:keywords/>
  <cp:lastModifiedBy>FAU</cp:lastModifiedBy>
  <cp:revision>1</cp:revision>
  <dcterms:created xsi:type="dcterms:W3CDTF">2016-06-14T23:01:00Z</dcterms:created>
  <dcterms:modified xsi:type="dcterms:W3CDTF">2016-06-14T23:02:00Z</dcterms:modified>
</cp:coreProperties>
</file>